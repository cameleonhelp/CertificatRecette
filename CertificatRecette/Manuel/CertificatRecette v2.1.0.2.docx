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105" w:rsidRPr="00ED7DDF" w:rsidRDefault="005F6105" w:rsidP="00ED7DDF">
      <w:pPr>
        <w:pStyle w:val="PartTitle"/>
        <w:framePr w:wrap="notBeside"/>
        <w:shd w:val="clear" w:color="auto" w:fill="C00000"/>
      </w:pPr>
      <w:r w:rsidRPr="00ED7DDF">
        <w:t>Volume</w:t>
      </w:r>
    </w:p>
    <w:p w:rsidR="005F6105" w:rsidRPr="00ED7DDF" w:rsidRDefault="00ED7DDF" w:rsidP="00ED7DDF">
      <w:pPr>
        <w:pStyle w:val="PartLabel"/>
        <w:framePr w:wrap="notBeside"/>
        <w:shd w:val="clear" w:color="auto" w:fill="C00000"/>
        <w:spacing w:before="100" w:beforeAutospacing="1" w:line="120" w:lineRule="auto"/>
        <w:rPr>
          <w:sz w:val="44"/>
        </w:rPr>
      </w:pPr>
      <w:r w:rsidRPr="00ED7DDF">
        <w:rPr>
          <w:sz w:val="44"/>
        </w:rPr>
        <w:t>2.1.0.2</w:t>
      </w:r>
    </w:p>
    <w:p w:rsidR="005F6105" w:rsidRPr="00ED7DDF" w:rsidRDefault="00ED7DDF">
      <w:pPr>
        <w:pStyle w:val="CompanyName"/>
      </w:pPr>
      <w:r w:rsidRPr="00ED7DDF">
        <w:t>Validation d’une recette</w:t>
      </w:r>
    </w:p>
    <w:p w:rsidR="005F6105" w:rsidRPr="00ED7DDF" w:rsidRDefault="00ED7DDF">
      <w:pPr>
        <w:pStyle w:val="SubtitleCover"/>
        <w:rPr>
          <w:sz w:val="38"/>
          <w:szCs w:val="38"/>
        </w:rPr>
      </w:pPr>
      <w:r w:rsidRPr="00ED7DDF">
        <w:rPr>
          <w:sz w:val="38"/>
          <w:szCs w:val="38"/>
        </w:rPr>
        <w:t>ET/OU CREATION D’UNE NOUVELLE ARBORESCENCE DE STOCKAGE</w:t>
      </w:r>
    </w:p>
    <w:p w:rsidR="00ED7DDF" w:rsidRPr="00ED7DDF" w:rsidRDefault="00ED7DDF" w:rsidP="00ED7DDF">
      <w:pPr>
        <w:pStyle w:val="TitleCover"/>
        <w:shd w:val="clear" w:color="auto" w:fill="C00000"/>
        <w:rPr>
          <w:spacing w:val="-100"/>
        </w:rPr>
      </w:pPr>
      <w:r w:rsidRPr="00ED7DDF">
        <w:rPr>
          <w:spacing w:val="-100"/>
        </w:rPr>
        <w:t xml:space="preserve">Utilisation de l’outil </w:t>
      </w:r>
      <w:proofErr w:type="spellStart"/>
      <w:r w:rsidRPr="00ED7DDF">
        <w:rPr>
          <w:spacing w:val="-100"/>
        </w:rPr>
        <w:t>CertifateRecette</w:t>
      </w:r>
      <w:proofErr w:type="spellEnd"/>
    </w:p>
    <w:p w:rsidR="00ED7DDF" w:rsidRPr="00ED7DDF" w:rsidRDefault="00ED7DDF" w:rsidP="00ED7DDF">
      <w:pPr>
        <w:pStyle w:val="SubtitleCover"/>
        <w:sectPr w:rsidR="00ED7DDF" w:rsidRPr="00ED7DDF" w:rsidSect="007A3843">
          <w:footerReference w:type="even" r:id="rId8"/>
          <w:footerReference w:type="default" r:id="rId9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</w:p>
    <w:p w:rsidR="005F6105" w:rsidRDefault="00ED7DDF" w:rsidP="00ED7DDF">
      <w:pPr>
        <w:pStyle w:val="PartTitle"/>
        <w:framePr w:wrap="notBeside"/>
        <w:shd w:val="clear" w:color="auto" w:fill="C00000"/>
      </w:pPr>
      <w:r>
        <w:lastRenderedPageBreak/>
        <w:t>Chapitre</w:t>
      </w:r>
    </w:p>
    <w:p w:rsidR="005F6105" w:rsidRPr="00ED7DDF" w:rsidRDefault="005F6105" w:rsidP="00ED7DDF">
      <w:pPr>
        <w:pStyle w:val="PartLabel"/>
        <w:framePr w:wrap="notBeside"/>
        <w:shd w:val="clear" w:color="auto" w:fill="C00000"/>
        <w:spacing w:before="100" w:beforeAutospacing="1" w:line="120" w:lineRule="auto"/>
        <w:rPr>
          <w:sz w:val="44"/>
        </w:rPr>
      </w:pPr>
      <w:r w:rsidRPr="00ED7DDF">
        <w:rPr>
          <w:sz w:val="44"/>
        </w:rPr>
        <w:t>1</w:t>
      </w:r>
    </w:p>
    <w:p w:rsidR="005F6105" w:rsidRDefault="005F6105" w:rsidP="00F01E40">
      <w:pPr>
        <w:sectPr w:rsidR="005F6105" w:rsidSect="007A384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ED7DDF" w:rsidP="00F01E40">
      <w:pPr>
        <w:pStyle w:val="ChapterTitle"/>
      </w:pPr>
      <w:r>
        <w:t>Introduction</w:t>
      </w:r>
    </w:p>
    <w:p w:rsidR="005F6105" w:rsidRDefault="00ED7DDF" w:rsidP="00F01E40">
      <w:pPr>
        <w:pStyle w:val="Corpsdetexte"/>
      </w:pPr>
      <w:r>
        <w:t>Ce programme va servir dans le cadre d’une recette de Master reçu du distributeur.</w:t>
      </w:r>
    </w:p>
    <w:p w:rsidR="00F01E40" w:rsidRDefault="00F01E40" w:rsidP="00F01E40">
      <w:pPr>
        <w:pStyle w:val="Corpsdetexte"/>
      </w:pPr>
      <w:r>
        <w:t xml:space="preserve">Il peut aussi vous permettre de créer une arborescence de stockage </w:t>
      </w:r>
      <w:r w:rsidR="00814FAF">
        <w:t>des résultats</w:t>
      </w:r>
      <w:r>
        <w:t xml:space="preserve"> des recettes.</w:t>
      </w:r>
    </w:p>
    <w:p w:rsidR="00814FAF" w:rsidRDefault="00814FAF" w:rsidP="00F01E40">
      <w:pPr>
        <w:pStyle w:val="Corpsdetexte"/>
      </w:pPr>
      <w:r>
        <w:t xml:space="preserve">Il est développé en C# et nécessite d’avoir le </w:t>
      </w:r>
      <w:proofErr w:type="spellStart"/>
      <w:r>
        <w:t>FrameWork</w:t>
      </w:r>
      <w:proofErr w:type="spellEnd"/>
      <w:r>
        <w:t xml:space="preserve"> 4.5.2 d’installé sur votre poste.</w:t>
      </w:r>
    </w:p>
    <w:p w:rsidR="00814FAF" w:rsidRDefault="00814FAF" w:rsidP="00F01E40">
      <w:pPr>
        <w:pStyle w:val="Corpsdetexte"/>
      </w:pPr>
      <w:r>
        <w:rPr>
          <w:noProof/>
        </w:rPr>
        <w:drawing>
          <wp:inline distT="0" distB="0" distL="0" distR="0">
            <wp:extent cx="6413500" cy="40189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uelCetificatRecet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AF" w:rsidRDefault="00814FAF" w:rsidP="00F01E40">
      <w:pPr>
        <w:pStyle w:val="Corpsdetexte"/>
      </w:pPr>
      <w:r>
        <w:t>Sur les indicateurs jaunes, vous pouvez voir :</w:t>
      </w:r>
    </w:p>
    <w:p w:rsidR="00814FAF" w:rsidRDefault="00814FAF" w:rsidP="00814FAF">
      <w:pPr>
        <w:pStyle w:val="Corpsdetexte"/>
        <w:numPr>
          <w:ilvl w:val="0"/>
          <w:numId w:val="37"/>
        </w:numPr>
      </w:pPr>
      <w:r>
        <w:t>La version et le copyright du logiciel.</w:t>
      </w:r>
    </w:p>
    <w:p w:rsidR="00814FAF" w:rsidRDefault="00814FAF" w:rsidP="00814FAF">
      <w:pPr>
        <w:pStyle w:val="Corpsdetexte"/>
        <w:numPr>
          <w:ilvl w:val="0"/>
          <w:numId w:val="37"/>
        </w:numPr>
      </w:pPr>
      <w:r>
        <w:t>La barre de progression globale en fonction du choix fait.</w:t>
      </w:r>
    </w:p>
    <w:p w:rsidR="00814FAF" w:rsidRDefault="00814FAF" w:rsidP="00814FAF">
      <w:pPr>
        <w:pStyle w:val="ChapterTitle"/>
      </w:pPr>
      <w:r>
        <w:lastRenderedPageBreak/>
        <w:t>Création d’une nouvelle arborescence</w:t>
      </w:r>
    </w:p>
    <w:p w:rsidR="00814FAF" w:rsidRDefault="00814FAF" w:rsidP="00814FAF">
      <w:pPr>
        <w:pStyle w:val="Corpsdetexte"/>
      </w:pPr>
      <w:r>
        <w:t>Dans la zone rouge, vous pouvez créer une nouvelle arborescence, voici la description des différentes zones :</w:t>
      </w:r>
    </w:p>
    <w:p w:rsidR="00814FAF" w:rsidRDefault="00814FAF" w:rsidP="00814FAF">
      <w:pPr>
        <w:pStyle w:val="Corpsdetexte"/>
        <w:numPr>
          <w:ilvl w:val="0"/>
          <w:numId w:val="38"/>
        </w:numPr>
      </w:pPr>
      <w:r>
        <w:t>Le dossier dans lequel sera créé la nouvelle arborescence. Celle-ci peut avoir déjà des sous-dossiers qui contiennent des documents Word.</w:t>
      </w:r>
    </w:p>
    <w:p w:rsidR="00814FAF" w:rsidRDefault="00814FAF" w:rsidP="00814FAF">
      <w:pPr>
        <w:pStyle w:val="Corpsdetexte"/>
        <w:numPr>
          <w:ilvl w:val="0"/>
          <w:numId w:val="38"/>
        </w:numPr>
      </w:pPr>
      <w:r>
        <w:t>Le nom du nouveau dossier à créer, celui-ci doit être de la forme « Master logique version XX.XX.XX ». Remplacer les « XX.XX.XX » par le nouveau numéro de version du master. Celui-ci sera de la forme 11.</w:t>
      </w:r>
      <w:proofErr w:type="gramStart"/>
      <w:r>
        <w:t>XX.XX</w:t>
      </w:r>
      <w:proofErr w:type="gramEnd"/>
      <w:r>
        <w:t xml:space="preserve"> pour Windows 7 et 15.XX.XX pour Windows 10.</w:t>
      </w:r>
    </w:p>
    <w:p w:rsidR="00814FAF" w:rsidRDefault="00814FAF" w:rsidP="00814FAF">
      <w:pPr>
        <w:pStyle w:val="Corpsdetexte"/>
        <w:numPr>
          <w:ilvl w:val="0"/>
          <w:numId w:val="38"/>
        </w:numPr>
      </w:pPr>
      <w:r>
        <w:t>Zone qui montre les distributeurs que vous avez précédemment ajoutés.</w:t>
      </w:r>
    </w:p>
    <w:p w:rsidR="00814FAF" w:rsidRDefault="00814FAF" w:rsidP="00814FAF">
      <w:pPr>
        <w:pStyle w:val="Corpsdetexte"/>
        <w:numPr>
          <w:ilvl w:val="0"/>
          <w:numId w:val="38"/>
        </w:numPr>
      </w:pPr>
      <w:r>
        <w:t>Permet d’ajouter des distributeurs. Ceux-ci sont sauvegarder dans votre base de registre.</w:t>
      </w:r>
    </w:p>
    <w:p w:rsidR="00814FAF" w:rsidRDefault="00814FAF" w:rsidP="00814FAF">
      <w:pPr>
        <w:pStyle w:val="Corpsdetexte"/>
        <w:numPr>
          <w:ilvl w:val="0"/>
          <w:numId w:val="38"/>
        </w:numPr>
      </w:pPr>
      <w:r>
        <w:t>Permet de supprimer le distributeur sélectionné et en surbrillance uniquement.</w:t>
      </w:r>
    </w:p>
    <w:p w:rsidR="00814FAF" w:rsidRDefault="00814FAF" w:rsidP="00814FAF">
      <w:pPr>
        <w:pStyle w:val="Corpsdetexte"/>
        <w:numPr>
          <w:ilvl w:val="0"/>
          <w:numId w:val="38"/>
        </w:numPr>
      </w:pPr>
      <w:r>
        <w:t xml:space="preserve">Choix pour récupérer les documents pour une version du système d’exploitation. Le dernier dossier </w:t>
      </w:r>
      <w:r w:rsidR="00EE11F4">
        <w:t>avec des document sera par défaut sélectionné.</w:t>
      </w:r>
    </w:p>
    <w:p w:rsidR="00EE11F4" w:rsidRDefault="00EE11F4" w:rsidP="00814FAF">
      <w:pPr>
        <w:pStyle w:val="Corpsdetexte"/>
        <w:numPr>
          <w:ilvl w:val="0"/>
          <w:numId w:val="38"/>
        </w:numPr>
      </w:pPr>
      <w:r>
        <w:t>Chemin du dossier sélectionné, si le dossier par défaut ne vous convient pas, vous pouvez en rechercher un autre.</w:t>
      </w:r>
    </w:p>
    <w:p w:rsidR="00EE11F4" w:rsidRDefault="00EE11F4" w:rsidP="00814FAF">
      <w:pPr>
        <w:pStyle w:val="Corpsdetexte"/>
        <w:numPr>
          <w:ilvl w:val="0"/>
          <w:numId w:val="38"/>
        </w:numPr>
      </w:pPr>
      <w:r>
        <w:t>Liste des documents. Si vous sélectionnez des fichiers alors ceux-ci seront copier dans la nouvelle arborescence.</w:t>
      </w:r>
    </w:p>
    <w:p w:rsidR="00EE11F4" w:rsidRDefault="00EE11F4" w:rsidP="00814FAF">
      <w:pPr>
        <w:pStyle w:val="Corpsdetexte"/>
        <w:numPr>
          <w:ilvl w:val="0"/>
          <w:numId w:val="38"/>
        </w:numPr>
      </w:pPr>
      <w:r>
        <w:t>Ce bouton va vous permettre de générer une nouvelle arborescence avec un sous dossier « Recette » qui contiendra des sous-dossiers pour les distributeurs sélectionnés et SNCF.</w:t>
      </w:r>
    </w:p>
    <w:p w:rsidR="00EE11F4" w:rsidRDefault="00EE11F4" w:rsidP="00EE11F4">
      <w:pPr>
        <w:pStyle w:val="ChapterTitle"/>
      </w:pPr>
      <w:r>
        <w:t>Validation d’un</w:t>
      </w:r>
      <w:r>
        <w:t>e</w:t>
      </w:r>
      <w:r>
        <w:t xml:space="preserve"> recette distributeur</w:t>
      </w:r>
    </w:p>
    <w:p w:rsidR="00814FAF" w:rsidRDefault="00EE11F4" w:rsidP="00814FAF">
      <w:pPr>
        <w:pStyle w:val="Corpsdetexte"/>
      </w:pPr>
      <w:r>
        <w:t>Pour cela vous devez avoir au préalable sauvegardé la recette SNCF, qui vous servira de référence. Celle-ci étant générée avec le même outil que le distributeur, l’objectif est d’avoir les mêmes résultats.</w:t>
      </w:r>
    </w:p>
    <w:p w:rsidR="00EE11F4" w:rsidRDefault="00EE11F4" w:rsidP="00814FAF">
      <w:pPr>
        <w:pStyle w:val="Corpsdetexte"/>
      </w:pPr>
      <w:r>
        <w:t>Pour cela la recette consiste à comparer certains fichiers indispensables.</w:t>
      </w:r>
    </w:p>
    <w:p w:rsidR="00EE11F4" w:rsidRDefault="00EE11F4" w:rsidP="00814FAF">
      <w:pPr>
        <w:pStyle w:val="Corpsdetexte"/>
      </w:pPr>
      <w:r>
        <w:t>Voici comment procéder :</w:t>
      </w:r>
    </w:p>
    <w:p w:rsidR="00EE11F4" w:rsidRDefault="00EE11F4" w:rsidP="00EE11F4">
      <w:pPr>
        <w:pStyle w:val="Corpsdetexte"/>
        <w:numPr>
          <w:ilvl w:val="0"/>
          <w:numId w:val="39"/>
        </w:numPr>
      </w:pPr>
      <w:r>
        <w:t>Sélectionnez le dossier de la recette SNCF. Si vous choisissez un autre dossier que celui de la SNCF, le programme le rejettera.</w:t>
      </w:r>
    </w:p>
    <w:p w:rsidR="00EE11F4" w:rsidRDefault="00EE11F4" w:rsidP="00EE11F4">
      <w:pPr>
        <w:pStyle w:val="Corpsdetexte"/>
        <w:numPr>
          <w:ilvl w:val="0"/>
          <w:numId w:val="39"/>
        </w:numPr>
      </w:pPr>
      <w:r>
        <w:t>Sélectionnez le dossier de la recette distributeur. Si vous choisissez le dossier SNCF le programme le rejettera.</w:t>
      </w:r>
    </w:p>
    <w:p w:rsidR="00E65410" w:rsidRDefault="00EE11F4" w:rsidP="00E65410">
      <w:pPr>
        <w:pStyle w:val="Corpsdetexte"/>
        <w:numPr>
          <w:ilvl w:val="0"/>
          <w:numId w:val="39"/>
        </w:numPr>
        <w:jc w:val="left"/>
      </w:pPr>
      <w:r>
        <w:lastRenderedPageBreak/>
        <w:t>Le bouton en bas de la zone bleue, vous permet de lancer la comparaison des fichiers indispensables. La barre de progression, vous indique l’avancement de la comparaison.</w:t>
      </w:r>
      <w:r w:rsidR="00E65410">
        <w:br/>
        <w:t>A la fin de la validation de la recette, un message vous demandera si vous voulez visualiser le fichier résultat.</w:t>
      </w:r>
      <w:r w:rsidR="00E65410">
        <w:br/>
      </w:r>
      <w:r w:rsidR="00E65410">
        <w:rPr>
          <w:noProof/>
        </w:rPr>
        <w:drawing>
          <wp:inline distT="0" distB="0" distL="0" distR="0">
            <wp:extent cx="6413500" cy="40189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reFinish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F4" w:rsidRDefault="00EE11F4" w:rsidP="00EE11F4">
      <w:pPr>
        <w:pStyle w:val="Corpsdetexte"/>
        <w:numPr>
          <w:ilvl w:val="0"/>
          <w:numId w:val="39"/>
        </w:numPr>
        <w:jc w:val="left"/>
      </w:pPr>
      <w:r>
        <w:t>Indicateurs de la comparaison des fichiers Version_Master.txt.</w:t>
      </w:r>
      <w:r>
        <w:br/>
        <w:t>E</w:t>
      </w:r>
      <w:r w:rsidR="00AA2B40">
        <w:t>n</w:t>
      </w:r>
      <w:r>
        <w:t xml:space="preserve"> cas d’erreur sur ces indicateurs, en passant votre souris, vous </w:t>
      </w:r>
      <w:r w:rsidR="00AA2B40">
        <w:t>aurez un message.</w:t>
      </w:r>
      <w:r w:rsidR="00AA2B40">
        <w:br/>
      </w:r>
      <w:r w:rsidR="00AA2B40">
        <w:rPr>
          <w:noProof/>
        </w:rPr>
        <w:drawing>
          <wp:inline distT="0" distB="0" distL="0" distR="0">
            <wp:extent cx="3086100" cy="1143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Toot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40">
        <w:br/>
        <w:t>Sur le point d’interrogation situé à droite de l’indicateur, vous pouvez avoir une aide, elle se fermera en recliquant sur le point d’interrogation.</w:t>
      </w:r>
      <w:r w:rsidR="00AA2B40">
        <w:br/>
      </w:r>
      <w:r w:rsidR="00AA2B40">
        <w:rPr>
          <w:noProof/>
        </w:rPr>
        <w:drawing>
          <wp:inline distT="0" distB="0" distL="0" distR="0">
            <wp:extent cx="4711700" cy="609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40" w:rsidRDefault="00AA2B40" w:rsidP="00EE11F4">
      <w:pPr>
        <w:pStyle w:val="Corpsdetexte"/>
        <w:numPr>
          <w:ilvl w:val="0"/>
          <w:numId w:val="39"/>
        </w:numPr>
        <w:jc w:val="left"/>
      </w:pPr>
      <w:r>
        <w:t xml:space="preserve">Ces boutons vous permettent d’ouvrir le fichier </w:t>
      </w:r>
      <w:proofErr w:type="spellStart"/>
      <w:r>
        <w:t>Version_Master</w:t>
      </w:r>
      <w:proofErr w:type="spellEnd"/>
      <w:r>
        <w:t xml:space="preserve"> de la recette SNCF ou Distributeur.</w:t>
      </w:r>
    </w:p>
    <w:p w:rsidR="00AA2B40" w:rsidRDefault="00AA2B40" w:rsidP="00EE11F4">
      <w:pPr>
        <w:pStyle w:val="Corpsdetexte"/>
        <w:numPr>
          <w:ilvl w:val="0"/>
          <w:numId w:val="39"/>
        </w:numPr>
        <w:jc w:val="left"/>
      </w:pPr>
      <w:r>
        <w:lastRenderedPageBreak/>
        <w:t>Idem que le point 4 pour le fichier BDD.log</w:t>
      </w:r>
      <w:r>
        <w:br/>
        <w:t xml:space="preserve">Dans la majorité des cas la comparaison sera différente, les chemins de stockage des DS entre la SNCF et les distributeurs étant différents. </w:t>
      </w:r>
      <w:r>
        <w:br/>
      </w:r>
      <w:r>
        <w:br/>
        <w:t>Dans une future version, on essayera de faire une comparaison plus fiable.</w:t>
      </w:r>
      <w:r>
        <w:br/>
        <w:t>Vous devez donc ouvrir le fichier BDD.log du distributeur pour vous assurer que celle-ci ne comporte pas d’erreur bloquante.</w:t>
      </w:r>
    </w:p>
    <w:p w:rsidR="00AA2B40" w:rsidRDefault="00AA2B40" w:rsidP="00EE11F4">
      <w:pPr>
        <w:pStyle w:val="Corpsdetexte"/>
        <w:numPr>
          <w:ilvl w:val="0"/>
          <w:numId w:val="39"/>
        </w:numPr>
        <w:jc w:val="left"/>
      </w:pPr>
      <w:r>
        <w:t>Idem que le point 5 pour les fichiers BDD.log SNCF et distributeurs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>Idem que le point 4 pour le fichier</w:t>
      </w:r>
      <w:r>
        <w:t xml:space="preserve"> Results.xml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>Idem que le point 5 pour les fichiers</w:t>
      </w:r>
      <w:r>
        <w:t xml:space="preserve"> Results.xml</w:t>
      </w:r>
      <w:r>
        <w:br/>
        <w:t>Les résultats doivent tous indiquer 0.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>Idem que le point 4 pour le fichier</w:t>
      </w:r>
      <w:r>
        <w:t xml:space="preserve"> NFO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>Idem que le point 5 pour les fichiers</w:t>
      </w:r>
      <w:r>
        <w:t xml:space="preserve"> NFO</w:t>
      </w:r>
      <w:r>
        <w:br/>
        <w:t>Il ne doit pas y avoir de périphériques à problème.</w:t>
      </w:r>
      <w:r>
        <w:br/>
        <w:t>Dans ce fichier vous pouvez aussi vous assurez que le matériel est identique en cas de doute.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 xml:space="preserve">Idem que le point 4 pour le </w:t>
      </w:r>
      <w:r>
        <w:t xml:space="preserve">dossier </w:t>
      </w:r>
      <w:proofErr w:type="spellStart"/>
      <w:r>
        <w:t>DeploymentLogs</w:t>
      </w:r>
      <w:proofErr w:type="spellEnd"/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>Idem que le point 5 pour les dossier</w:t>
      </w:r>
      <w:r>
        <w:t>s</w:t>
      </w:r>
      <w:r>
        <w:t xml:space="preserve"> </w:t>
      </w:r>
      <w:proofErr w:type="spellStart"/>
      <w:r>
        <w:t>DeploymentLogs</w:t>
      </w:r>
      <w:proofErr w:type="spellEnd"/>
      <w:r>
        <w:br/>
        <w:t>Le nombre et le nom des fichiers doivent être identiques. En cas d’erreur, vous pourrez visualiser les différences dans le fichier résultat.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 xml:space="preserve">Idem que le point 4 pour le </w:t>
      </w:r>
      <w:r>
        <w:t>dossier racine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 xml:space="preserve">Idem que le point 5 pour les </w:t>
      </w:r>
      <w:r>
        <w:t>dossiers racines</w:t>
      </w:r>
      <w:r>
        <w:br/>
      </w:r>
      <w:r>
        <w:t>Le nombre et le nom des fichiers doivent être identiques. En cas d’erreur, vous pourrez visualiser les différences dans le fichier résultat.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>Idem que le point 4 pour le fichier</w:t>
      </w:r>
      <w:r>
        <w:t xml:space="preserve"> </w:t>
      </w:r>
      <w:proofErr w:type="spellStart"/>
      <w:r>
        <w:t>WinSAT</w:t>
      </w:r>
      <w:proofErr w:type="spellEnd"/>
    </w:p>
    <w:p w:rsidR="001348FB" w:rsidRDefault="00AA2B40" w:rsidP="001348FB">
      <w:pPr>
        <w:pStyle w:val="Corpsdetexte"/>
        <w:numPr>
          <w:ilvl w:val="0"/>
          <w:numId w:val="39"/>
        </w:numPr>
        <w:jc w:val="left"/>
      </w:pPr>
      <w:r>
        <w:t>Idem que le point 5 pour les fichiers</w:t>
      </w:r>
      <w:r>
        <w:t xml:space="preserve"> </w:t>
      </w:r>
      <w:proofErr w:type="spellStart"/>
      <w:r>
        <w:t>WinSAT</w:t>
      </w:r>
      <w:proofErr w:type="spellEnd"/>
      <w:r>
        <w:br/>
        <w:t xml:space="preserve">Il peut y avoir une légère différence entre les éléments </w:t>
      </w:r>
      <w:proofErr w:type="spellStart"/>
      <w:r>
        <w:t>WinSAT</w:t>
      </w:r>
      <w:proofErr w:type="spellEnd"/>
      <w:r>
        <w:t>\</w:t>
      </w:r>
      <w:proofErr w:type="spellStart"/>
      <w:r>
        <w:t>WinSPR</w:t>
      </w:r>
      <w:proofErr w:type="spellEnd"/>
      <w:r>
        <w:t>\</w:t>
      </w:r>
      <w:proofErr w:type="spellStart"/>
      <w:r w:rsidR="001348FB">
        <w:t>SystemScore</w:t>
      </w:r>
      <w:proofErr w:type="spellEnd"/>
      <w:r>
        <w:br/>
        <w:t xml:space="preserve">Si celui du distributeur est plus élevé que celui SNCF alors </w:t>
      </w:r>
      <w:r w:rsidR="001348FB">
        <w:t>vous pouvez vous dire que c’est bon.</w:t>
      </w:r>
      <w:r w:rsidR="001348FB">
        <w:br/>
        <w:t xml:space="preserve">Si c’est le cas contraire, vous devez vous assurez qu’il n’y a pas de grosse différence de matériel entre le matériel distributeur et SNCF, en consultant les fichiers NFO, en ciblant en fonction de l’élément qui est </w:t>
      </w:r>
      <w:r w:rsidR="001348FB">
        <w:lastRenderedPageBreak/>
        <w:t>le plus marquant.</w:t>
      </w:r>
      <w:r w:rsidR="001348FB">
        <w:br/>
      </w:r>
      <w:r w:rsidR="001348FB">
        <w:rPr>
          <w:noProof/>
        </w:rPr>
        <w:drawing>
          <wp:inline distT="0" distB="0" distL="0" distR="0">
            <wp:extent cx="5829300" cy="2006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s.x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FB" w:rsidRDefault="001348FB" w:rsidP="001348FB">
      <w:pPr>
        <w:pStyle w:val="Corpsdetexte"/>
        <w:numPr>
          <w:ilvl w:val="0"/>
          <w:numId w:val="39"/>
        </w:numPr>
        <w:jc w:val="left"/>
      </w:pPr>
      <w:r>
        <w:t xml:space="preserve">Le fichier résultat peut être copié dans le dossier SNCF avec le nom du dossier « Master logique version </w:t>
      </w:r>
      <w:proofErr w:type="spellStart"/>
      <w:r>
        <w:t>yy.</w:t>
      </w:r>
      <w:proofErr w:type="gramStart"/>
      <w:r>
        <w:t>yy.yy</w:t>
      </w:r>
      <w:proofErr w:type="spellEnd"/>
      <w:proofErr w:type="gramEnd"/>
      <w:r>
        <w:t> ».</w:t>
      </w:r>
      <w:r>
        <w:br/>
        <w:t>Si vous ne cochez pas cette option, alors le fichier se nommera « CerticatResult.txt » et sera situé dans le même dossier que le programme. Ce fichier sera écrasé lors de la prochaine validation de recette.</w:t>
      </w:r>
    </w:p>
    <w:p w:rsidR="00E65410" w:rsidRDefault="00E65410" w:rsidP="00E65410">
      <w:pPr>
        <w:pStyle w:val="ChapterTitle"/>
      </w:pPr>
      <w:r>
        <w:t>Décryptage du fichier résultat</w:t>
      </w:r>
    </w:p>
    <w:p w:rsidR="00E65410" w:rsidRDefault="00E65410" w:rsidP="00E65410">
      <w:pPr>
        <w:pStyle w:val="Corpsdetexte"/>
        <w:jc w:val="left"/>
      </w:pPr>
      <w:r>
        <w:t>Dans le fichier résultat, vous retrouverez dans le même ordre que ci-dessous :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 xml:space="preserve">Indication du dossier distributeur </w:t>
      </w:r>
      <w:proofErr w:type="spellStart"/>
      <w:r>
        <w:t>recetté</w:t>
      </w:r>
      <w:proofErr w:type="spellEnd"/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>Résultat de la comparaison du fichier Version_Master.txt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>Résultat de la comparaison du fichier BDD.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>Résultat de la comparaison du fichier</w:t>
      </w:r>
      <w:r>
        <w:t xml:space="preserve"> Results.xml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>Indication du fichier NFO trouvé</w:t>
      </w:r>
      <w:r>
        <w:br/>
      </w:r>
      <w:r>
        <w:t>Résultat de la comparaison du fichier</w:t>
      </w:r>
      <w:r>
        <w:t xml:space="preserve"> NFO, portant sur les périphériques à problème.</w:t>
      </w:r>
      <w:r>
        <w:br/>
        <w:t>En cas de périphériques trouvés, ils seront indiqués à la suite.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 xml:space="preserve">Résultat de la comparaison du dossier </w:t>
      </w:r>
      <w:proofErr w:type="spellStart"/>
      <w:r>
        <w:t>DeployementLogs</w:t>
      </w:r>
      <w:proofErr w:type="spellEnd"/>
      <w:r>
        <w:br/>
        <w:t>Liste des fichiers commun et ceux présent dans un dossier et absent de l’autre, et vice versa.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 xml:space="preserve">Résultat de la comparaison du dossier </w:t>
      </w:r>
      <w:r>
        <w:t>racine</w:t>
      </w:r>
      <w:r>
        <w:br/>
        <w:t>Liste des fichiers commun et ceux présent dans un dossier et absent de l’autre, et vice versa.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 xml:space="preserve">Résultat de la comparaison du fichier </w:t>
      </w:r>
      <w:r>
        <w:t xml:space="preserve">indice_performance.xml dans le dossier </w:t>
      </w:r>
      <w:proofErr w:type="spellStart"/>
      <w:r>
        <w:t>WinSAT</w:t>
      </w:r>
      <w:proofErr w:type="spellEnd"/>
    </w:p>
    <w:p w:rsidR="00E65410" w:rsidRDefault="00E65410" w:rsidP="00E65410">
      <w:pPr>
        <w:pStyle w:val="Corpsdetexte"/>
        <w:jc w:val="left"/>
      </w:pPr>
      <w:r>
        <w:lastRenderedPageBreak/>
        <w:t xml:space="preserve">En </w:t>
      </w:r>
      <w:r w:rsidR="00495B39">
        <w:t>cas</w:t>
      </w:r>
      <w:r>
        <w:t xml:space="preserve"> d’erreur vous pourrez voir à la suite du résultat global les indications pour vous permettre de vous </w:t>
      </w:r>
      <w:r w:rsidR="00495B39">
        <w:t>assurer</w:t>
      </w:r>
      <w:r>
        <w:t xml:space="preserve"> qu’il s’agit bien d’une erreur, ou juste d’une attention particulière</w:t>
      </w:r>
      <w:r w:rsidR="00495B39">
        <w:t>.</w:t>
      </w:r>
    </w:p>
    <w:p w:rsidR="00495B39" w:rsidRDefault="00495B39" w:rsidP="00E65410">
      <w:pPr>
        <w:pStyle w:val="Corpsdetexte"/>
        <w:jc w:val="left"/>
      </w:pPr>
      <w:r>
        <w:rPr>
          <w:noProof/>
        </w:rPr>
        <w:drawing>
          <wp:inline distT="0" distB="0" distL="0" distR="0">
            <wp:extent cx="6413500" cy="562356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areResultTexteF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11F4" w:rsidRDefault="00EE11F4" w:rsidP="00814FAF">
      <w:pPr>
        <w:pStyle w:val="Corpsdetexte"/>
      </w:pPr>
    </w:p>
    <w:p w:rsidR="005D168B" w:rsidRPr="005D168B" w:rsidRDefault="005D168B" w:rsidP="00F01E40">
      <w:pPr>
        <w:pStyle w:val="Corpsdetexte"/>
      </w:pPr>
    </w:p>
    <w:sectPr w:rsidR="005D168B" w:rsidRPr="005D168B" w:rsidSect="00EE11F4">
      <w:headerReference w:type="default" r:id="rId20"/>
      <w:footerReference w:type="default" r:id="rId21"/>
      <w:headerReference w:type="first" r:id="rId22"/>
      <w:type w:val="continuous"/>
      <w:pgSz w:w="12240" w:h="15840" w:code="1"/>
      <w:pgMar w:top="1800" w:right="1195" w:bottom="1440" w:left="945" w:header="720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DDF" w:rsidRDefault="00ED7DDF">
      <w:r>
        <w:separator/>
      </w:r>
    </w:p>
  </w:endnote>
  <w:endnote w:type="continuationSeparator" w:id="0">
    <w:p w:rsidR="00ED7DDF" w:rsidRDefault="00ED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544957005"/>
      <w:docPartObj>
        <w:docPartGallery w:val="Page Numbers (Bottom of Page)"/>
        <w:docPartUnique/>
      </w:docPartObj>
    </w:sdtPr>
    <w:sdtContent>
      <w:p w:rsidR="00EE11F4" w:rsidRDefault="00EE11F4" w:rsidP="009724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EE11F4" w:rsidRDefault="00EE11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</w:rPr>
      <w:t>3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D5C3F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910677836"/>
      <w:docPartObj>
        <w:docPartGallery w:val="Page Numbers (Bottom of Page)"/>
        <w:docPartUnique/>
      </w:docPartObj>
    </w:sdtPr>
    <w:sdtContent>
      <w:p w:rsidR="00EE11F4" w:rsidRDefault="00EE11F4" w:rsidP="009724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E16EE8" w:rsidRDefault="00E16EE8" w:rsidP="00EE11F4">
    <w:pPr>
      <w:pStyle w:val="Pieddepage"/>
      <w:pBdr>
        <w:top w:val="single" w:sz="6" w:space="18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DDF" w:rsidRDefault="00ED7DDF">
      <w:r>
        <w:separator/>
      </w:r>
    </w:p>
  </w:footnote>
  <w:footnote w:type="continuationSeparator" w:id="0">
    <w:p w:rsidR="00ED7DDF" w:rsidRDefault="00ED7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  <w:r>
      <w:t>Design Customization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5AF41AF"/>
    <w:multiLevelType w:val="hybridMultilevel"/>
    <w:tmpl w:val="5566B4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9" w15:restartNumberingAfterBreak="0">
    <w:nsid w:val="3AE3648F"/>
    <w:multiLevelType w:val="hybridMultilevel"/>
    <w:tmpl w:val="20049E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1" w15:restartNumberingAfterBreak="0">
    <w:nsid w:val="4B554DD1"/>
    <w:multiLevelType w:val="hybridMultilevel"/>
    <w:tmpl w:val="30CEC8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4" w15:restartNumberingAfterBreak="0">
    <w:nsid w:val="4C510602"/>
    <w:multiLevelType w:val="singleLevel"/>
    <w:tmpl w:val="F1444738"/>
    <w:lvl w:ilvl="0">
      <w:start w:val="1"/>
      <w:numFmt w:val="bullet"/>
      <w:pStyle w:val="TM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7" w15:restartNumberingAfterBreak="0">
    <w:nsid w:val="5E4A0EE5"/>
    <w:multiLevelType w:val="hybridMultilevel"/>
    <w:tmpl w:val="3AD2F1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36190"/>
    <w:multiLevelType w:val="singleLevel"/>
    <w:tmpl w:val="D7CE7166"/>
    <w:lvl w:ilvl="0">
      <w:start w:val="1"/>
      <w:numFmt w:val="bullet"/>
      <w:pStyle w:val="TM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0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1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2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3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7"/>
  </w:num>
  <w:num w:numId="8">
    <w:abstractNumId w:val="16"/>
  </w:num>
  <w:num w:numId="9">
    <w:abstractNumId w:val="19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8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4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0"/>
  </w:num>
  <w:num w:numId="19">
    <w:abstractNumId w:val="6"/>
  </w:num>
  <w:num w:numId="20">
    <w:abstractNumId w:val="22"/>
  </w:num>
  <w:num w:numId="21">
    <w:abstractNumId w:val="21"/>
  </w:num>
  <w:num w:numId="22">
    <w:abstractNumId w:val="10"/>
  </w:num>
  <w:num w:numId="23">
    <w:abstractNumId w:val="15"/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2"/>
  </w:num>
  <w:num w:numId="29">
    <w:abstractNumId w:val="8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3"/>
  </w:num>
  <w:num w:numId="35">
    <w:abstractNumId w:val="13"/>
  </w:num>
  <w:num w:numId="36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9"/>
  </w:num>
  <w:num w:numId="38">
    <w:abstractNumId w:val="11"/>
  </w:num>
  <w:num w:numId="39">
    <w:abstractNumId w:val="1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DF"/>
    <w:rsid w:val="0003284F"/>
    <w:rsid w:val="001348FB"/>
    <w:rsid w:val="00277B76"/>
    <w:rsid w:val="002D4C6B"/>
    <w:rsid w:val="0031562B"/>
    <w:rsid w:val="003871D2"/>
    <w:rsid w:val="003D2659"/>
    <w:rsid w:val="0040359C"/>
    <w:rsid w:val="004205D9"/>
    <w:rsid w:val="004265DB"/>
    <w:rsid w:val="00474EE4"/>
    <w:rsid w:val="00495B39"/>
    <w:rsid w:val="004A4678"/>
    <w:rsid w:val="005A23FC"/>
    <w:rsid w:val="005B1266"/>
    <w:rsid w:val="005C03EB"/>
    <w:rsid w:val="005D168B"/>
    <w:rsid w:val="005D26B9"/>
    <w:rsid w:val="005F6105"/>
    <w:rsid w:val="00634427"/>
    <w:rsid w:val="00684F60"/>
    <w:rsid w:val="007741A8"/>
    <w:rsid w:val="007A3843"/>
    <w:rsid w:val="007B7080"/>
    <w:rsid w:val="007C5FC5"/>
    <w:rsid w:val="00814FAF"/>
    <w:rsid w:val="0084757A"/>
    <w:rsid w:val="008629BC"/>
    <w:rsid w:val="008B6D14"/>
    <w:rsid w:val="008E4DF6"/>
    <w:rsid w:val="00900148"/>
    <w:rsid w:val="00961301"/>
    <w:rsid w:val="009620D9"/>
    <w:rsid w:val="00977C9A"/>
    <w:rsid w:val="00A14EF4"/>
    <w:rsid w:val="00A27855"/>
    <w:rsid w:val="00AA2B40"/>
    <w:rsid w:val="00AF5B2E"/>
    <w:rsid w:val="00B41464"/>
    <w:rsid w:val="00B75975"/>
    <w:rsid w:val="00B9112D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4DEE"/>
    <w:rsid w:val="00E65410"/>
    <w:rsid w:val="00ED7DDF"/>
    <w:rsid w:val="00EE11F4"/>
    <w:rsid w:val="00F01E40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C77666"/>
  <w15:chartTrackingRefBased/>
  <w15:docId w15:val="{94B57752-DD70-7141-85B7-7A5DE1C0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eastAsia="en-US"/>
    </w:rPr>
  </w:style>
  <w:style w:type="paragraph" w:styleId="Titre1">
    <w:name w:val="heading 1"/>
    <w:basedOn w:val="Normal"/>
    <w:next w:val="Corpsdetexte"/>
    <w:link w:val="Titre1C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Titre2">
    <w:name w:val="heading 2"/>
    <w:basedOn w:val="Normal"/>
    <w:next w:val="Corpsdetexte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Titre3">
    <w:name w:val="heading 3"/>
    <w:basedOn w:val="Normal"/>
    <w:next w:val="Corpsdetexte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itre4">
    <w:name w:val="heading 4"/>
    <w:basedOn w:val="Normal"/>
    <w:next w:val="Corpsdetexte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itre5">
    <w:name w:val="heading 5"/>
    <w:basedOn w:val="Normal"/>
    <w:next w:val="Corpsdetexte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itre6">
    <w:name w:val="heading 6"/>
    <w:basedOn w:val="Normal"/>
    <w:next w:val="Corpsdetexte"/>
    <w:qFormat/>
    <w:pPr>
      <w:keepNext/>
      <w:framePr w:w="1800" w:wrap="around" w:vAnchor="text" w:hAnchor="page" w:x="1201" w:y="1"/>
      <w:outlineLvl w:val="5"/>
    </w:pPr>
  </w:style>
  <w:style w:type="paragraph" w:styleId="Titre7">
    <w:name w:val="heading 7"/>
    <w:basedOn w:val="Normal"/>
    <w:next w:val="Corpsdetexte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itre8">
    <w:name w:val="heading 8"/>
    <w:basedOn w:val="Normal"/>
    <w:next w:val="Corpsdetexte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itre9">
    <w:name w:val="heading 9"/>
    <w:basedOn w:val="Normal"/>
    <w:next w:val="Corpsdetexte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link w:val="CorpsdetexteCar"/>
    <w:pPr>
      <w:spacing w:after="240"/>
      <w:jc w:val="both"/>
    </w:pPr>
    <w:rPr>
      <w:spacing w:val="-5"/>
      <w:sz w:val="24"/>
    </w:rPr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Corpsdetexte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Corpsdetexte"/>
    <w:next w:val="Corpsdetexte"/>
    <w:pPr>
      <w:keepNext/>
    </w:pPr>
  </w:style>
  <w:style w:type="paragraph" w:styleId="Lgende">
    <w:name w:val="caption"/>
    <w:basedOn w:val="Normal"/>
    <w:next w:val="Corpsdetexte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Corpsdetexte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Accentuation">
    <w:name w:val="Emphasis"/>
    <w:qFormat/>
    <w:rPr>
      <w:rFonts w:ascii="Arial Black" w:hAnsi="Arial Black"/>
      <w:sz w:val="18"/>
    </w:rPr>
  </w:style>
  <w:style w:type="character" w:styleId="Appeldenotedefin">
    <w:name w:val="endnote reference"/>
    <w:semiHidden/>
    <w:rPr>
      <w:sz w:val="18"/>
      <w:vertAlign w:val="superscript"/>
    </w:rPr>
  </w:style>
  <w:style w:type="paragraph" w:styleId="Notedefin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eddepage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Appelnotedebasdep">
    <w:name w:val="footnote reference"/>
    <w:semiHidden/>
    <w:rPr>
      <w:sz w:val="18"/>
      <w:vertAlign w:val="superscript"/>
    </w:rPr>
  </w:style>
  <w:style w:type="paragraph" w:styleId="Notedebasdepage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En-tte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Titreindex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epuces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epuces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enumros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edemacro">
    <w:name w:val="macro"/>
    <w:basedOn w:val="Corpsdetexte"/>
    <w:semiHidden/>
    <w:pPr>
      <w:spacing w:after="120"/>
    </w:pPr>
    <w:rPr>
      <w:rFonts w:ascii="Courier New" w:hAnsi="Courier New"/>
    </w:rPr>
  </w:style>
  <w:style w:type="character" w:styleId="Numrodepage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Corpsdetexte"/>
    <w:next w:val="Lgende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ous-titre">
    <w:name w:val="Subtitle"/>
    <w:basedOn w:val="Titre"/>
    <w:next w:val="Corpsdetexte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r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desrfrencesjuridiqu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desillustration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itreTR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M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M2">
    <w:name w:val="toc 2"/>
    <w:basedOn w:val="TM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M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M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M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M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M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M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M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M2"/>
  </w:style>
  <w:style w:type="paragraph" w:styleId="Textedebulles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Titre1Car">
    <w:name w:val="Titre 1 Car"/>
    <w:basedOn w:val="Policepardfaut"/>
    <w:link w:val="Titre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CorpsdetexteCar">
    <w:name w:val="Corps de texte Car"/>
    <w:basedOn w:val="Policepardfaut"/>
    <w:link w:val="Corpsdetexte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Lienhypertexte">
    <w:name w:val="Hyperlink"/>
    <w:basedOn w:val="Policepardfaut"/>
    <w:rsid w:val="00426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Transcend/Telechargement_TD/tf06207126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 Version="2003"/>
</file>

<file path=customXml/itemProps1.xml><?xml version="1.0" encoding="utf-8"?>
<ds:datastoreItem xmlns:ds="http://schemas.openxmlformats.org/officeDocument/2006/customXml" ds:itemID="{1FCBACE8-C7C6-394C-9E1C-7F693007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tf06207126.dot</Template>
  <TotalTime>65</TotalTime>
  <Pages>7</Pages>
  <Words>1050</Words>
  <Characters>5302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LEVAVASSEUR</dc:creator>
  <cp:keywords/>
  <dc:description/>
  <cp:lastModifiedBy>Jacques LEVAVASSEUR</cp:lastModifiedBy>
  <cp:revision>2</cp:revision>
  <cp:lastPrinted>2003-03-21T15:17:00Z</cp:lastPrinted>
  <dcterms:created xsi:type="dcterms:W3CDTF">2018-03-20T10:36:00Z</dcterms:created>
  <dcterms:modified xsi:type="dcterms:W3CDTF">2018-03-20T12:29:00Z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